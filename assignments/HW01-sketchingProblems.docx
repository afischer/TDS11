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440964" w:rsidRPr="000D3DCD" w:rsidRDefault="001E2417" w:rsidP="000D3DCD">
      <w:r>
        <w:rPr>
          <w:noProof/>
        </w:rPr>
        <w:pict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26.35pt;margin-top:45.8pt;width:422.55pt;height:41.35pt;z-index:251662336">
            <v:shadow on="t" opacity="52429f"/>
            <v:textpath style="font-family:&quot;Arial Black&quot;;font-size:24pt;font-style:italic;v-text-kern:t" trim="t" fitpath="t" string="Drafting in class exercise!&#10;"/>
          </v:shape>
        </w:pict>
      </w:r>
      <w:r w:rsidR="00C946B5"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4866640</wp:posOffset>
            </wp:positionH>
            <wp:positionV relativeFrom="paragraph">
              <wp:posOffset>396240</wp:posOffset>
            </wp:positionV>
            <wp:extent cx="955675" cy="956945"/>
            <wp:effectExtent l="19050" t="0" r="0" b="0"/>
            <wp:wrapNone/>
            <wp:docPr id="2" name="Picture 1" descr="C:\Users\Arthur\AppData\Local\Microsoft\Windows\INetCache\IE\L5J9OT62\MC900437095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hur\AppData\Local\Microsoft\Windows\INetCache\IE\L5J9OT62\MC900437095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1E71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-698170</wp:posOffset>
            </wp:positionH>
            <wp:positionV relativeFrom="paragraph">
              <wp:posOffset>-206581</wp:posOffset>
            </wp:positionV>
            <wp:extent cx="1057481" cy="1002228"/>
            <wp:effectExtent l="38100" t="19050" r="47419" b="0"/>
            <wp:wrapNone/>
            <wp:docPr id="3" name="Picture 3" descr="C:\Program Files (x86)\Microsoft Office\MEDIA\CAGCAT10\j029202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292020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29000" contrast="2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481" cy="1002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  <a:bevelB prst="relaxedInset"/>
                    </a:sp3d>
                  </pic:spPr>
                </pic:pic>
              </a:graphicData>
            </a:graphic>
          </wp:anchor>
        </w:drawing>
      </w:r>
      <w:r w:rsidR="00D01E71">
        <w:t xml:space="preserve">Stuyvesant High School                                                                                  </w:t>
      </w:r>
      <w:r w:rsidR="005A13A9">
        <w:t xml:space="preserve">    </w:t>
      </w:r>
      <w:r w:rsidR="004E5B1F">
        <w:t xml:space="preserve">Basic Technical Drawing              </w:t>
      </w:r>
      <w:r w:rsidR="005A13A9">
        <w:br/>
        <w:t>Technology Department</w:t>
      </w:r>
      <w:r w:rsidR="00D01E71">
        <w:t xml:space="preserve">                                                                        </w:t>
      </w:r>
      <w:r w:rsidR="005A13A9">
        <w:t xml:space="preserve">           </w:t>
      </w:r>
      <w:r w:rsidR="004E5B1F">
        <w:t xml:space="preserve">  Mechanical drawing      </w:t>
      </w:r>
      <w:r w:rsidR="00D01E71">
        <w:t>Instructor</w:t>
      </w:r>
      <w:r w:rsidR="00D01E71" w:rsidRPr="00412896">
        <w:rPr>
          <w:i/>
        </w:rPr>
        <w:t>: Mr. Griff</w:t>
      </w:r>
      <w:r w:rsidR="00E66F80">
        <w:rPr>
          <w:i/>
        </w:rPr>
        <w:t>ith</w:t>
      </w:r>
    </w:p>
    <w:p w:rsidR="00C946B5" w:rsidRPr="00F73811" w:rsidRDefault="00F73811" w:rsidP="007F3D27">
      <w:pPr>
        <w:tabs>
          <w:tab w:val="left" w:pos="6048"/>
        </w:tabs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/>
          <w:bCs/>
          <w:color w:val="17365D" w:themeColor="text2" w:themeShade="BF"/>
          <w:sz w:val="24"/>
          <w:szCs w:val="24"/>
        </w:rPr>
      </w:pPr>
      <w:r>
        <w:rPr>
          <w:rFonts w:ascii="Arial Rounded MT Bold" w:eastAsia="Times New Roman" w:hAnsi="Arial Rounded MT Bold" w:cs="Times New Roman"/>
          <w:b/>
          <w:bCs/>
          <w:color w:val="17365D" w:themeColor="text2" w:themeShade="BF"/>
          <w:sz w:val="24"/>
          <w:szCs w:val="24"/>
        </w:rPr>
        <w:br/>
      </w:r>
      <w:r>
        <w:rPr>
          <w:rFonts w:ascii="Arial Rounded MT Bold" w:eastAsia="Times New Roman" w:hAnsi="Arial Rounded MT Bold" w:cs="Times New Roman"/>
          <w:b/>
          <w:bCs/>
          <w:color w:val="17365D" w:themeColor="text2" w:themeShade="BF"/>
          <w:sz w:val="24"/>
          <w:szCs w:val="24"/>
        </w:rPr>
        <w:br/>
      </w:r>
      <w:r w:rsidR="007F3D27">
        <w:rPr>
          <w:rFonts w:ascii="Arial Rounded MT Bold" w:eastAsia="Times New Roman" w:hAnsi="Arial Rounded MT Bold" w:cs="Times New Roman"/>
          <w:b/>
          <w:bCs/>
          <w:color w:val="17365D" w:themeColor="text2" w:themeShade="BF"/>
          <w:sz w:val="24"/>
          <w:szCs w:val="24"/>
        </w:rPr>
        <w:t>Technical drawing</w:t>
      </w:r>
      <w:r w:rsidR="00C946B5">
        <w:rPr>
          <w:rFonts w:ascii="Arial Rounded MT Bold" w:eastAsia="Times New Roman" w:hAnsi="Arial Rounded MT Bold" w:cs="Times New Roman"/>
          <w:b/>
          <w:bCs/>
          <w:color w:val="17365D" w:themeColor="text2" w:themeShade="BF"/>
          <w:sz w:val="24"/>
          <w:szCs w:val="24"/>
        </w:rPr>
        <w:t xml:space="preserve"> assignment</w:t>
      </w:r>
      <w:r w:rsidR="007F3D27">
        <w:rPr>
          <w:rFonts w:ascii="Arial Rounded MT Bold" w:eastAsia="Times New Roman" w:hAnsi="Arial Rounded MT Bold" w:cs="Times New Roman"/>
          <w:b/>
          <w:bCs/>
          <w:color w:val="17365D" w:themeColor="text2" w:themeShade="BF"/>
          <w:sz w:val="24"/>
          <w:szCs w:val="24"/>
        </w:rPr>
        <w:t xml:space="preserve">: </w:t>
      </w:r>
      <w:r w:rsidR="006E73AF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This </w:t>
      </w:r>
      <w:r w:rsidR="00C946B5">
        <w:rPr>
          <w:rFonts w:ascii="Times New Roman" w:eastAsia="Times New Roman" w:hAnsi="Times New Roman" w:cs="Times New Roman"/>
          <w:bCs/>
          <w:sz w:val="24"/>
          <w:szCs w:val="24"/>
        </w:rPr>
        <w:t>is a drawing of a machine part. Your task is to name all the lines listed in this drawing</w:t>
      </w:r>
      <w:r w:rsidR="006E73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space provided below the drawing in this word document</w:t>
      </w:r>
      <w:r w:rsidR="005E7F1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E56A2F" w:rsidRDefault="001E2417" w:rsidP="00D054D9">
      <w:pPr>
        <w:tabs>
          <w:tab w:val="left" w:pos="6048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  <w:r>
        <w:rPr>
          <w:rFonts w:ascii="Arial" w:eastAsia="Times New Roman" w:hAnsi="Arial" w:cs="Arial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3279140</wp:posOffset>
                </wp:positionH>
                <wp:positionV relativeFrom="paragraph">
                  <wp:posOffset>4154805</wp:posOffset>
                </wp:positionV>
                <wp:extent cx="1370330" cy="274955"/>
                <wp:effectExtent l="2540" t="0" r="11430" b="17780"/>
                <wp:wrapNone/>
                <wp:docPr id="1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33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3AF" w:rsidRPr="006E73AF" w:rsidRDefault="001E2417" w:rsidP="006E73AF">
                            <w:r>
                              <w:t>Leader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258.2pt;margin-top:327.15pt;width:107.9pt;height:21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">
                <v:textbox>
                  <w:txbxContent>
                    <w:p w:rsidR="006E73AF" w:rsidRPr="006E73AF" w:rsidRDefault="001E2417" w:rsidP="006E73AF">
                      <w:r>
                        <w:t>Leader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4145915</wp:posOffset>
                </wp:positionV>
                <wp:extent cx="1370330" cy="274955"/>
                <wp:effectExtent l="4445" t="1905" r="9525" b="15240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33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3AF" w:rsidRPr="006E73AF" w:rsidRDefault="001E2417" w:rsidP="006E73AF">
                            <w:r>
                              <w:t>Dimension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27" type="#_x0000_t202" style="position:absolute;left:0;text-align:left;margin-left:14.35pt;margin-top:326.45pt;width:107.9pt;height:2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">
                <v:textbox>
                  <w:txbxContent>
                    <w:p w:rsidR="006E73AF" w:rsidRPr="006E73AF" w:rsidRDefault="001E2417" w:rsidP="006E73AF">
                      <w:r>
                        <w:t>Dimension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4154805</wp:posOffset>
                </wp:positionV>
                <wp:extent cx="1260475" cy="274955"/>
                <wp:effectExtent l="2540" t="0" r="6985" b="7620"/>
                <wp:wrapNone/>
                <wp:docPr id="1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3AF" w:rsidRPr="006E73AF" w:rsidRDefault="001E2417" w:rsidP="006E73AF">
                            <w:r>
                              <w:t>Phantom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28" type="#_x0000_t202" style="position:absolute;left:0;text-align:left;margin-left:141.2pt;margin-top:327.15pt;width:99.25pt;height:21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">
                <v:textbox>
                  <w:txbxContent>
                    <w:p w:rsidR="006E73AF" w:rsidRPr="006E73AF" w:rsidRDefault="001E2417" w:rsidP="006E73AF">
                      <w:r>
                        <w:t>Phantom Line</w:t>
                      </w:r>
                    </w:p>
                  </w:txbxContent>
                </v:textbox>
              </v:shape>
            </w:pict>
          </mc:Fallback>
        </mc:AlternateContent>
      </w:r>
      <w:r w:rsidR="00D054D9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4337289" cy="4037162"/>
            <wp:effectExtent l="19050" t="0" r="6111" b="0"/>
            <wp:docPr id="46" name="Picture 45" descr="viz4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z4_5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215" cy="404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1A" w:rsidRDefault="001E2417" w:rsidP="003C711A">
      <w:pPr>
        <w:tabs>
          <w:tab w:val="left" w:pos="6048"/>
        </w:tabs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32"/>
          <w:szCs w:val="32"/>
        </w:rPr>
      </w:pPr>
      <w:r>
        <w:rPr>
          <w:rFonts w:ascii="Arial" w:eastAsia="Times New Roman" w:hAnsi="Arial" w:cs="Arial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350520</wp:posOffset>
                </wp:positionV>
                <wp:extent cx="1370330" cy="274955"/>
                <wp:effectExtent l="5715" t="0" r="8255" b="8255"/>
                <wp:wrapNone/>
                <wp:docPr id="13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33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3AF" w:rsidRPr="006E73AF" w:rsidRDefault="001E2417" w:rsidP="006E73AF">
                            <w:r>
                              <w:t>Dimension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29" type="#_x0000_t202" style="position:absolute;margin-left:14.45pt;margin-top:27.6pt;width:107.9pt;height:21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">
                <v:textbox>
                  <w:txbxContent>
                    <w:p w:rsidR="006E73AF" w:rsidRPr="006E73AF" w:rsidRDefault="001E2417" w:rsidP="006E73AF">
                      <w:r>
                        <w:t>Dimension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355600</wp:posOffset>
                </wp:positionV>
                <wp:extent cx="1370330" cy="274955"/>
                <wp:effectExtent l="0" t="1270" r="14605" b="15875"/>
                <wp:wrapNone/>
                <wp:docPr id="1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33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3AF" w:rsidRPr="006E73AF" w:rsidRDefault="001E2417" w:rsidP="006E73AF">
                            <w:r>
                              <w:t>Object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0" type="#_x0000_t202" style="position:absolute;margin-left:266.95pt;margin-top:28pt;width:107.9pt;height:21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">
                <v:textbox>
                  <w:txbxContent>
                    <w:p w:rsidR="006E73AF" w:rsidRPr="006E73AF" w:rsidRDefault="001E2417" w:rsidP="006E73AF">
                      <w:r>
                        <w:t>Object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350520</wp:posOffset>
                </wp:positionV>
                <wp:extent cx="1260475" cy="274955"/>
                <wp:effectExtent l="2540" t="635" r="6985" b="1651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3AF" w:rsidRPr="006E73AF" w:rsidRDefault="001E2417" w:rsidP="006E73AF">
                            <w:r>
                              <w:t>Cutting Plane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1" type="#_x0000_t202" style="position:absolute;margin-left:141.2pt;margin-top:27.6pt;width:99.25pt;height:21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">
                <v:textbox>
                  <w:txbxContent>
                    <w:p w:rsidR="006E73AF" w:rsidRPr="006E73AF" w:rsidRDefault="001E2417" w:rsidP="006E73AF">
                      <w:r>
                        <w:t>Cutting Plane Line</w:t>
                      </w:r>
                    </w:p>
                  </w:txbxContent>
                </v:textbox>
              </v:shape>
            </w:pict>
          </mc:Fallback>
        </mc:AlternateContent>
      </w:r>
      <w:r w:rsidR="003C711A">
        <w:rPr>
          <w:rFonts w:ascii="Arial" w:eastAsia="Times New Roman" w:hAnsi="Arial" w:cs="Arial"/>
          <w:bCs/>
          <w:sz w:val="32"/>
          <w:szCs w:val="32"/>
        </w:rPr>
        <w:t>1:____________  5:______</w:t>
      </w:r>
      <w:r w:rsidR="00845A17">
        <w:rPr>
          <w:rFonts w:ascii="Arial" w:eastAsia="Times New Roman" w:hAnsi="Arial" w:cs="Arial"/>
          <w:bCs/>
          <w:sz w:val="32"/>
          <w:szCs w:val="32"/>
        </w:rPr>
        <w:t xml:space="preserve">_____ 9:____________ </w:t>
      </w:r>
    </w:p>
    <w:p w:rsidR="003C711A" w:rsidRPr="003C711A" w:rsidRDefault="001E2417" w:rsidP="003C711A">
      <w:pPr>
        <w:tabs>
          <w:tab w:val="left" w:pos="6048"/>
        </w:tabs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32"/>
          <w:szCs w:val="32"/>
        </w:rPr>
      </w:pPr>
      <w:r>
        <w:rPr>
          <w:rFonts w:ascii="Arial" w:eastAsia="Times New Roman" w:hAnsi="Arial" w:cs="Arial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347980</wp:posOffset>
                </wp:positionV>
                <wp:extent cx="1370330" cy="274955"/>
                <wp:effectExtent l="0" t="6350" r="14605" b="10795"/>
                <wp:wrapNone/>
                <wp:docPr id="1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33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3AF" w:rsidRPr="006E73AF" w:rsidRDefault="001E2417" w:rsidP="006E73AF">
                            <w:r>
                              <w:t>Object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32" type="#_x0000_t202" style="position:absolute;margin-left:266.95pt;margin-top:27.4pt;width:107.9pt;height:21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">
                <v:textbox>
                  <w:txbxContent>
                    <w:p w:rsidR="006E73AF" w:rsidRPr="006E73AF" w:rsidRDefault="001E2417" w:rsidP="006E73AF">
                      <w:r>
                        <w:t>Object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350520</wp:posOffset>
                </wp:positionV>
                <wp:extent cx="1285875" cy="274955"/>
                <wp:effectExtent l="0" t="5715" r="14605" b="11430"/>
                <wp:wrapNone/>
                <wp:docPr id="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3AF" w:rsidRPr="006E73AF" w:rsidRDefault="001E2417" w:rsidP="006E73AF">
                            <w:r>
                              <w:t>Center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3" type="#_x0000_t202" style="position:absolute;margin-left:142.6pt;margin-top:27.6pt;width:101.25pt;height:21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">
                <v:textbox>
                  <w:txbxContent>
                    <w:p w:rsidR="006E73AF" w:rsidRPr="006E73AF" w:rsidRDefault="001E2417" w:rsidP="006E73AF">
                      <w:r>
                        <w:t>Center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347980</wp:posOffset>
                </wp:positionV>
                <wp:extent cx="1370330" cy="274955"/>
                <wp:effectExtent l="0" t="6350" r="17145" b="10795"/>
                <wp:wrapNone/>
                <wp:docPr id="8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33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3AF" w:rsidRPr="006E73AF" w:rsidRDefault="001E2417" w:rsidP="006E73AF">
                            <w:r>
                              <w:t>Extension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4" type="#_x0000_t202" style="position:absolute;margin-left:13.75pt;margin-top:27.4pt;width:107.9pt;height:21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">
                <v:textbox>
                  <w:txbxContent>
                    <w:p w:rsidR="006E73AF" w:rsidRPr="006E73AF" w:rsidRDefault="001E2417" w:rsidP="006E73AF">
                      <w:r>
                        <w:t>Extension Line</w:t>
                      </w:r>
                    </w:p>
                  </w:txbxContent>
                </v:textbox>
              </v:shape>
            </w:pict>
          </mc:Fallback>
        </mc:AlternateContent>
      </w:r>
      <w:r w:rsidR="003C711A">
        <w:rPr>
          <w:rFonts w:ascii="Arial" w:eastAsia="Times New Roman" w:hAnsi="Arial" w:cs="Arial"/>
          <w:bCs/>
          <w:sz w:val="32"/>
          <w:szCs w:val="32"/>
        </w:rPr>
        <w:t>2:____________  6:______</w:t>
      </w:r>
      <w:r w:rsidR="00845A17">
        <w:rPr>
          <w:rFonts w:ascii="Arial" w:eastAsia="Times New Roman" w:hAnsi="Arial" w:cs="Arial"/>
          <w:bCs/>
          <w:sz w:val="32"/>
          <w:szCs w:val="32"/>
        </w:rPr>
        <w:t xml:space="preserve">_____ 10:___________ </w:t>
      </w:r>
    </w:p>
    <w:p w:rsidR="003C711A" w:rsidRPr="003C711A" w:rsidRDefault="001E2417" w:rsidP="003C711A">
      <w:pPr>
        <w:tabs>
          <w:tab w:val="left" w:pos="6048"/>
        </w:tabs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32"/>
          <w:szCs w:val="32"/>
        </w:rPr>
      </w:pPr>
      <w:r>
        <w:rPr>
          <w:rFonts w:ascii="Arial" w:eastAsia="Times New Roman" w:hAnsi="Arial" w:cs="Arial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346075</wp:posOffset>
                </wp:positionV>
                <wp:extent cx="1439545" cy="274955"/>
                <wp:effectExtent l="5715" t="6350" r="15240" b="10795"/>
                <wp:wrapNone/>
                <wp:docPr id="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3AF" w:rsidRPr="006E73AF" w:rsidRDefault="001E2417" w:rsidP="006E73AF">
                            <w:r>
                              <w:t>Center Line (Moving)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5" type="#_x0000_t202" style="position:absolute;margin-left:14.45pt;margin-top:27.25pt;width:113.35pt;height:21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">
                <v:textbox>
                  <w:txbxContent>
                    <w:p w:rsidR="006E73AF" w:rsidRPr="006E73AF" w:rsidRDefault="001E2417" w:rsidP="006E73AF">
                      <w:r>
                        <w:t>Center Line (Moving)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346075</wp:posOffset>
                </wp:positionV>
                <wp:extent cx="1285875" cy="274955"/>
                <wp:effectExtent l="0" t="4445" r="14605" b="12700"/>
                <wp:wrapNone/>
                <wp:docPr id="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3AF" w:rsidRPr="006E73AF" w:rsidRDefault="001E2417" w:rsidP="006E73AF">
                            <w:r>
                              <w:t>Section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6" type="#_x0000_t202" style="position:absolute;margin-left:142.6pt;margin-top:27.25pt;width:101.25pt;height:21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">
                <v:textbox>
                  <w:txbxContent>
                    <w:p w:rsidR="006E73AF" w:rsidRPr="006E73AF" w:rsidRDefault="001E2417" w:rsidP="006E73AF">
                      <w:r>
                        <w:t>Section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346075</wp:posOffset>
                </wp:positionV>
                <wp:extent cx="1370330" cy="274955"/>
                <wp:effectExtent l="3175" t="4445" r="10795" b="12700"/>
                <wp:wrapNone/>
                <wp:docPr id="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33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3AF" w:rsidRPr="006E73AF" w:rsidRDefault="001E2417" w:rsidP="006E73AF">
                            <w:r>
                              <w:t>Section 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37" type="#_x0000_t202" style="position:absolute;margin-left:266.25pt;margin-top:27.25pt;width:107.9pt;height:21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">
                <v:textbox>
                  <w:txbxContent>
                    <w:p w:rsidR="006E73AF" w:rsidRPr="006E73AF" w:rsidRDefault="001E2417" w:rsidP="006E73AF">
                      <w:r>
                        <w:t>Section Lines</w:t>
                      </w:r>
                    </w:p>
                  </w:txbxContent>
                </v:textbox>
              </v:shape>
            </w:pict>
          </mc:Fallback>
        </mc:AlternateContent>
      </w:r>
      <w:r w:rsidR="003C711A">
        <w:rPr>
          <w:rFonts w:ascii="Arial" w:eastAsia="Times New Roman" w:hAnsi="Arial" w:cs="Arial"/>
          <w:bCs/>
          <w:sz w:val="32"/>
          <w:szCs w:val="32"/>
        </w:rPr>
        <w:t>3:____________  7:______</w:t>
      </w:r>
      <w:r w:rsidR="00845A17">
        <w:rPr>
          <w:rFonts w:ascii="Arial" w:eastAsia="Times New Roman" w:hAnsi="Arial" w:cs="Arial"/>
          <w:bCs/>
          <w:sz w:val="32"/>
          <w:szCs w:val="32"/>
        </w:rPr>
        <w:t>_____ 11:___________</w:t>
      </w:r>
    </w:p>
    <w:p w:rsidR="006E73AF" w:rsidRPr="003C711A" w:rsidRDefault="001E2417" w:rsidP="006E73AF">
      <w:pPr>
        <w:tabs>
          <w:tab w:val="left" w:pos="6048"/>
        </w:tabs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32"/>
          <w:szCs w:val="32"/>
        </w:rPr>
      </w:pPr>
      <w:r>
        <w:rPr>
          <w:rFonts w:ascii="Arial" w:eastAsia="Times New Roman" w:hAnsi="Arial" w:cs="Arial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409575</wp:posOffset>
                </wp:positionV>
                <wp:extent cx="1370330" cy="274955"/>
                <wp:effectExtent l="3810" t="0" r="10160" b="18415"/>
                <wp:wrapNone/>
                <wp:docPr id="4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33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3AF" w:rsidRPr="006E73AF" w:rsidRDefault="001E2417" w:rsidP="006E73AF">
                            <w:r>
                              <w:t>Hidden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8" type="#_x0000_t202" style="position:absolute;margin-left:150.3pt;margin-top:32.25pt;width:107.9pt;height:21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">
                <v:textbox>
                  <w:txbxContent>
                    <w:p w:rsidR="006E73AF" w:rsidRPr="006E73AF" w:rsidRDefault="001E2417" w:rsidP="006E73AF">
                      <w:r>
                        <w:t>Hidden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290195</wp:posOffset>
                </wp:positionH>
                <wp:positionV relativeFrom="paragraph">
                  <wp:posOffset>409575</wp:posOffset>
                </wp:positionV>
                <wp:extent cx="1370330" cy="274955"/>
                <wp:effectExtent l="0" t="0" r="15875" b="18415"/>
                <wp:wrapNone/>
                <wp:docPr id="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33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3AF" w:rsidRPr="006E73AF" w:rsidRDefault="001E2417" w:rsidP="006E73AF">
                            <w:r>
                              <w:t>Break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39" type="#_x0000_t202" style="position:absolute;margin-left:22.85pt;margin-top:32.25pt;width:107.9pt;height:21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">
                <v:textbox>
                  <w:txbxContent>
                    <w:p w:rsidR="006E73AF" w:rsidRPr="006E73AF" w:rsidRDefault="001E2417" w:rsidP="006E73AF">
                      <w:r>
                        <w:t>Break Line</w:t>
                      </w:r>
                    </w:p>
                  </w:txbxContent>
                </v:textbox>
              </v:shape>
            </w:pict>
          </mc:Fallback>
        </mc:AlternateContent>
      </w:r>
      <w:r w:rsidR="003C711A">
        <w:rPr>
          <w:rFonts w:ascii="Arial" w:eastAsia="Times New Roman" w:hAnsi="Arial" w:cs="Arial"/>
          <w:bCs/>
          <w:sz w:val="32"/>
          <w:szCs w:val="32"/>
        </w:rPr>
        <w:t>4</w:t>
      </w:r>
      <w:bookmarkStart w:id="0" w:name="_GoBack"/>
      <w:bookmarkEnd w:id="0"/>
      <w:r w:rsidR="003C711A">
        <w:rPr>
          <w:rFonts w:ascii="Arial" w:eastAsia="Times New Roman" w:hAnsi="Arial" w:cs="Arial"/>
          <w:bCs/>
          <w:sz w:val="32"/>
          <w:szCs w:val="32"/>
        </w:rPr>
        <w:t>:____________  8:______</w:t>
      </w:r>
      <w:r w:rsidR="00845A17">
        <w:rPr>
          <w:rFonts w:ascii="Arial" w:eastAsia="Times New Roman" w:hAnsi="Arial" w:cs="Arial"/>
          <w:bCs/>
          <w:sz w:val="32"/>
          <w:szCs w:val="32"/>
        </w:rPr>
        <w:t>_____ 12:___________</w:t>
      </w:r>
      <w:r w:rsidR="006E73AF">
        <w:rPr>
          <w:rFonts w:ascii="Arial" w:eastAsia="Times New Roman" w:hAnsi="Arial" w:cs="Arial"/>
          <w:bCs/>
          <w:sz w:val="32"/>
          <w:szCs w:val="32"/>
        </w:rPr>
        <w:br/>
      </w:r>
      <w:r w:rsidR="006E73AF">
        <w:rPr>
          <w:rFonts w:ascii="Arial" w:eastAsia="Times New Roman" w:hAnsi="Arial" w:cs="Arial"/>
          <w:bCs/>
          <w:sz w:val="32"/>
          <w:szCs w:val="32"/>
        </w:rPr>
        <w:br/>
        <w:t>13:____________14:____________</w:t>
      </w:r>
      <w:r w:rsidR="00580E7B">
        <w:rPr>
          <w:rFonts w:ascii="Arial" w:eastAsia="Times New Roman" w:hAnsi="Arial" w:cs="Arial"/>
          <w:bCs/>
          <w:sz w:val="32"/>
          <w:szCs w:val="32"/>
        </w:rPr>
        <w:br/>
      </w:r>
      <w:r w:rsidR="00580E7B" w:rsidRPr="00580E7B">
        <w:rPr>
          <w:rFonts w:ascii="Arial" w:eastAsia="Times New Roman" w:hAnsi="Arial" w:cs="Arial"/>
          <w:bCs/>
        </w:rPr>
        <w:t>Please note</w:t>
      </w:r>
      <w:r w:rsidR="00580E7B">
        <w:rPr>
          <w:rFonts w:ascii="Arial" w:eastAsia="Times New Roman" w:hAnsi="Arial" w:cs="Arial"/>
          <w:bCs/>
        </w:rPr>
        <w:t>: This work</w:t>
      </w:r>
      <w:r w:rsidR="00580E7B" w:rsidRPr="00580E7B">
        <w:rPr>
          <w:rFonts w:ascii="Arial" w:eastAsia="Times New Roman" w:hAnsi="Arial" w:cs="Arial"/>
          <w:bCs/>
        </w:rPr>
        <w:t>sheet may not work properly on a tablet PC.</w:t>
      </w:r>
    </w:p>
    <w:sectPr w:rsidR="006E73AF" w:rsidRPr="003C711A" w:rsidSect="005470B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:rsidR="001E2417" w:rsidRDefault="001E2417" w:rsidP="001E2417">
      <w:pPr>
        <w:spacing w:after="0" w:line="240" w:lineRule="auto"/>
      </w:pPr>
      <w:r>
        <w:separator/>
      </w:r>
    </w:p>
  </w:endnote>
  <w:endnote w:type="continuationSeparator" w:id="0">
    <w:p w:rsidR="001E2417" w:rsidRDefault="001E2417" w:rsidP="001E2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:rsidR="001E2417" w:rsidRDefault="001E2417" w:rsidP="001E2417">
      <w:pPr>
        <w:spacing w:after="0" w:line="240" w:lineRule="auto"/>
      </w:pPr>
      <w:r>
        <w:separator/>
      </w:r>
    </w:p>
  </w:footnote>
  <w:footnote w:type="continuationSeparator" w:id="0">
    <w:p w:rsidR="001E2417" w:rsidRDefault="001E2417" w:rsidP="001E2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417" w:rsidRDefault="001E2417">
    <w:pPr>
      <w:pStyle w:val="Header"/>
    </w:pPr>
    <w:r>
      <w:t>Andrew F. Fischer</w:t>
    </w:r>
  </w:p>
  <w:p w:rsidR="001E2417" w:rsidRDefault="001E2417">
    <w:pPr>
      <w:pStyle w:val="Header"/>
    </w:pPr>
    <w:r>
      <w:t>HW01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DA0615F"/>
    <w:multiLevelType w:val="multilevel"/>
    <w:tmpl w:val="0792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2C13F0"/>
    <w:multiLevelType w:val="multilevel"/>
    <w:tmpl w:val="0CF2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87241A"/>
    <w:multiLevelType w:val="multilevel"/>
    <w:tmpl w:val="0792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EE5BD7"/>
    <w:multiLevelType w:val="hybridMultilevel"/>
    <w:tmpl w:val="414C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66543"/>
    <w:multiLevelType w:val="multilevel"/>
    <w:tmpl w:val="1402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417"/>
    <w:rsid w:val="00015E55"/>
    <w:rsid w:val="0003599A"/>
    <w:rsid w:val="000B68AA"/>
    <w:rsid w:val="000D3DCD"/>
    <w:rsid w:val="000E2DA2"/>
    <w:rsid w:val="0014467F"/>
    <w:rsid w:val="00192DB0"/>
    <w:rsid w:val="001E2417"/>
    <w:rsid w:val="001E2AEC"/>
    <w:rsid w:val="002044C4"/>
    <w:rsid w:val="0023216C"/>
    <w:rsid w:val="00242C85"/>
    <w:rsid w:val="002663CD"/>
    <w:rsid w:val="00266E0F"/>
    <w:rsid w:val="002827DA"/>
    <w:rsid w:val="002A00A2"/>
    <w:rsid w:val="002A5027"/>
    <w:rsid w:val="002C696B"/>
    <w:rsid w:val="003016ED"/>
    <w:rsid w:val="0030454D"/>
    <w:rsid w:val="00311FDF"/>
    <w:rsid w:val="00334CB3"/>
    <w:rsid w:val="00374823"/>
    <w:rsid w:val="003A7FB1"/>
    <w:rsid w:val="003C2888"/>
    <w:rsid w:val="003C711A"/>
    <w:rsid w:val="003F7D81"/>
    <w:rsid w:val="00440964"/>
    <w:rsid w:val="00447603"/>
    <w:rsid w:val="00456CDA"/>
    <w:rsid w:val="00462DCC"/>
    <w:rsid w:val="00470164"/>
    <w:rsid w:val="00480957"/>
    <w:rsid w:val="004B365F"/>
    <w:rsid w:val="004E5B1F"/>
    <w:rsid w:val="005155D6"/>
    <w:rsid w:val="00532595"/>
    <w:rsid w:val="005470BB"/>
    <w:rsid w:val="00580E7B"/>
    <w:rsid w:val="005A13A9"/>
    <w:rsid w:val="005E7F12"/>
    <w:rsid w:val="006230EA"/>
    <w:rsid w:val="00623153"/>
    <w:rsid w:val="006317A8"/>
    <w:rsid w:val="00641456"/>
    <w:rsid w:val="00655F0C"/>
    <w:rsid w:val="00665522"/>
    <w:rsid w:val="006A0FFD"/>
    <w:rsid w:val="006A2ECA"/>
    <w:rsid w:val="006E3F73"/>
    <w:rsid w:val="006E73AF"/>
    <w:rsid w:val="006F7C3E"/>
    <w:rsid w:val="00774DBE"/>
    <w:rsid w:val="00792537"/>
    <w:rsid w:val="007A3DD1"/>
    <w:rsid w:val="007F3D27"/>
    <w:rsid w:val="007F5CED"/>
    <w:rsid w:val="0084443D"/>
    <w:rsid w:val="00845A17"/>
    <w:rsid w:val="009216F4"/>
    <w:rsid w:val="00925B22"/>
    <w:rsid w:val="00933F95"/>
    <w:rsid w:val="00980531"/>
    <w:rsid w:val="00983D94"/>
    <w:rsid w:val="009C140B"/>
    <w:rsid w:val="00A937CB"/>
    <w:rsid w:val="00A94F36"/>
    <w:rsid w:val="00AB12F0"/>
    <w:rsid w:val="00AB7C21"/>
    <w:rsid w:val="00AD6E3D"/>
    <w:rsid w:val="00B6696F"/>
    <w:rsid w:val="00B91152"/>
    <w:rsid w:val="00BA1198"/>
    <w:rsid w:val="00BC2E85"/>
    <w:rsid w:val="00C404F7"/>
    <w:rsid w:val="00C520B0"/>
    <w:rsid w:val="00C946B5"/>
    <w:rsid w:val="00CA0EC0"/>
    <w:rsid w:val="00CD7EE1"/>
    <w:rsid w:val="00D01E71"/>
    <w:rsid w:val="00D054D9"/>
    <w:rsid w:val="00D23597"/>
    <w:rsid w:val="00D3538D"/>
    <w:rsid w:val="00D513DB"/>
    <w:rsid w:val="00D722AA"/>
    <w:rsid w:val="00D83E24"/>
    <w:rsid w:val="00D85787"/>
    <w:rsid w:val="00DB74EA"/>
    <w:rsid w:val="00DC3F83"/>
    <w:rsid w:val="00DF3E54"/>
    <w:rsid w:val="00E16F86"/>
    <w:rsid w:val="00E55B10"/>
    <w:rsid w:val="00E56A2F"/>
    <w:rsid w:val="00E6066B"/>
    <w:rsid w:val="00E66F80"/>
    <w:rsid w:val="00E86E85"/>
    <w:rsid w:val="00EB4502"/>
    <w:rsid w:val="00ED09DF"/>
    <w:rsid w:val="00EE0452"/>
    <w:rsid w:val="00F25A90"/>
    <w:rsid w:val="00F73811"/>
    <w:rsid w:val="00F778AE"/>
    <w:rsid w:val="00F8759B"/>
    <w:rsid w:val="00F91D12"/>
    <w:rsid w:val="00FD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eline">
    <w:name w:val="ace_line"/>
    <w:basedOn w:val="DefaultParagraphFont"/>
    <w:rsid w:val="00440964"/>
  </w:style>
  <w:style w:type="character" w:customStyle="1" w:styleId="aceidentifier">
    <w:name w:val="ace_identifier"/>
    <w:basedOn w:val="DefaultParagraphFont"/>
    <w:rsid w:val="00440964"/>
  </w:style>
  <w:style w:type="character" w:customStyle="1" w:styleId="acekeyword">
    <w:name w:val="ace_keyword"/>
    <w:basedOn w:val="DefaultParagraphFont"/>
    <w:rsid w:val="00440964"/>
  </w:style>
  <w:style w:type="character" w:customStyle="1" w:styleId="aceconstant">
    <w:name w:val="ace_constant"/>
    <w:basedOn w:val="DefaultParagraphFont"/>
    <w:rsid w:val="00440964"/>
  </w:style>
  <w:style w:type="character" w:styleId="Strong">
    <w:name w:val="Strong"/>
    <w:basedOn w:val="DefaultParagraphFont"/>
    <w:uiPriority w:val="22"/>
    <w:qFormat/>
    <w:rsid w:val="00440964"/>
    <w:rPr>
      <w:b/>
      <w:bCs/>
    </w:rPr>
  </w:style>
  <w:style w:type="character" w:styleId="Emphasis">
    <w:name w:val="Emphasis"/>
    <w:basedOn w:val="DefaultParagraphFont"/>
    <w:uiPriority w:val="20"/>
    <w:qFormat/>
    <w:rsid w:val="00655F0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5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0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4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417"/>
  </w:style>
  <w:style w:type="paragraph" w:styleId="Footer">
    <w:name w:val="footer"/>
    <w:basedOn w:val="Normal"/>
    <w:link w:val="FooterChar"/>
    <w:uiPriority w:val="99"/>
    <w:unhideWhenUsed/>
    <w:rsid w:val="001E24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4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eline">
    <w:name w:val="ace_line"/>
    <w:basedOn w:val="DefaultParagraphFont"/>
    <w:rsid w:val="00440964"/>
  </w:style>
  <w:style w:type="character" w:customStyle="1" w:styleId="aceidentifier">
    <w:name w:val="ace_identifier"/>
    <w:basedOn w:val="DefaultParagraphFont"/>
    <w:rsid w:val="00440964"/>
  </w:style>
  <w:style w:type="character" w:customStyle="1" w:styleId="acekeyword">
    <w:name w:val="ace_keyword"/>
    <w:basedOn w:val="DefaultParagraphFont"/>
    <w:rsid w:val="00440964"/>
  </w:style>
  <w:style w:type="character" w:customStyle="1" w:styleId="aceconstant">
    <w:name w:val="ace_constant"/>
    <w:basedOn w:val="DefaultParagraphFont"/>
    <w:rsid w:val="00440964"/>
  </w:style>
  <w:style w:type="character" w:styleId="Strong">
    <w:name w:val="Strong"/>
    <w:basedOn w:val="DefaultParagraphFont"/>
    <w:uiPriority w:val="22"/>
    <w:qFormat/>
    <w:rsid w:val="00440964"/>
    <w:rPr>
      <w:b/>
      <w:bCs/>
    </w:rPr>
  </w:style>
  <w:style w:type="character" w:styleId="Emphasis">
    <w:name w:val="Emphasis"/>
    <w:basedOn w:val="DefaultParagraphFont"/>
    <w:uiPriority w:val="20"/>
    <w:qFormat/>
    <w:rsid w:val="00655F0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5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0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4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417"/>
  </w:style>
  <w:style w:type="paragraph" w:styleId="Footer">
    <w:name w:val="footer"/>
    <w:basedOn w:val="Normal"/>
    <w:link w:val="FooterChar"/>
    <w:uiPriority w:val="99"/>
    <w:unhideWhenUsed/>
    <w:rsid w:val="001E24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9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2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1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1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0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36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0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9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1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51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5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2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24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8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477894">
      <w:bodyDiv w:val="1"/>
      <w:marLeft w:val="0"/>
      <w:marRight w:val="0"/>
      <w:marTop w:val="3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90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92921">
                      <w:marLeft w:val="0"/>
                      <w:marRight w:val="0"/>
                      <w:marTop w:val="0"/>
                      <w:marBottom w:val="13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2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1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1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67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43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72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gif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ndrew:Documents:11th%20Grade:2nd%20Term:TDS11:assignments:HW01-sketchingProblem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3E95CC-0903-964C-BD4D-F0B0FE0BA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HW01-sketchingProblems.dotx</Template>
  <TotalTime>2</TotalTime>
  <Pages>1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Fischer</dc:creator>
  <cp:lastModifiedBy>Andrew Fischer</cp:lastModifiedBy>
  <cp:revision>1</cp:revision>
  <cp:lastPrinted>2014-02-14T14:36:00Z</cp:lastPrinted>
  <dcterms:created xsi:type="dcterms:W3CDTF">2014-03-02T17:42:00Z</dcterms:created>
  <dcterms:modified xsi:type="dcterms:W3CDTF">2014-03-02T17:52:00Z</dcterms:modified>
</cp:coreProperties>
</file>